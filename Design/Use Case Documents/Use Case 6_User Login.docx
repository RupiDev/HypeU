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5E" w:rsidRPr="007766C5" w:rsidRDefault="007766C5">
      <w:pPr>
        <w:pStyle w:val="Heading1"/>
        <w:rPr>
          <w:rFonts w:ascii="Calibri" w:hAnsi="Calibri"/>
        </w:rPr>
      </w:pPr>
      <w:bookmarkStart w:id="0" w:name="_GoBack"/>
      <w:bookmarkEnd w:id="0"/>
      <w:r w:rsidRPr="007766C5">
        <w:rPr>
          <w:rFonts w:ascii="Calibri" w:hAnsi="Calibri"/>
        </w:rPr>
        <w:t xml:space="preserve">Use Case # </w:t>
      </w:r>
      <w:r w:rsidR="009145EE">
        <w:rPr>
          <w:rFonts w:ascii="Calibri" w:hAnsi="Calibri"/>
        </w:rPr>
        <w:t>6: User Login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966A5E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726968" w:rsidP="00FF5511">
            <w:pPr>
              <w:rPr>
                <w:sz w:val="24"/>
              </w:rPr>
            </w:pPr>
            <w:r>
              <w:rPr>
                <w:sz w:val="24"/>
              </w:rPr>
              <w:t>Anirudh Bagde, Rupin Bhalla, Catherine Ta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726968" w:rsidP="00FF5511">
            <w:pPr>
              <w:rPr>
                <w:sz w:val="24"/>
              </w:rPr>
            </w:pPr>
            <w:r>
              <w:rPr>
                <w:sz w:val="24"/>
              </w:rPr>
              <w:t>9/25/2016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966A5E" w:rsidRDefault="00726968">
            <w:pPr>
              <w:rPr>
                <w:sz w:val="24"/>
              </w:rPr>
            </w:pPr>
            <w:r>
              <w:rPr>
                <w:sz w:val="24"/>
              </w:rPr>
              <w:t>Front end, back end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966A5E" w:rsidRDefault="00726968" w:rsidP="009F3F89">
            <w:pPr>
              <w:rPr>
                <w:sz w:val="24"/>
              </w:rPr>
            </w:pPr>
            <w:r>
              <w:rPr>
                <w:sz w:val="24"/>
              </w:rPr>
              <w:t>Sub-level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966A5E" w:rsidRDefault="005A5A0E">
            <w:pPr>
              <w:rPr>
                <w:sz w:val="24"/>
              </w:rPr>
            </w:pPr>
            <w:r>
              <w:rPr>
                <w:sz w:val="24"/>
              </w:rPr>
              <w:t>Incomplete, conceptualization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966A5E" w:rsidRDefault="00AF516F">
            <w:pPr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966A5E" w:rsidRDefault="005C3754" w:rsidP="00AF516F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EE5312">
            <w:pPr>
              <w:rPr>
                <w:sz w:val="24"/>
              </w:rPr>
            </w:pPr>
            <w:r>
              <w:rPr>
                <w:sz w:val="24"/>
              </w:rPr>
              <w:t>[identifieds all of the stakeholders and what they hope to accomplish with the system. Some stakeholders may have multiple interests and some interests apply to multiple stakeholders]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966A5E" w:rsidRDefault="007766C5">
            <w:pPr>
              <w:rPr>
                <w:sz w:val="24"/>
              </w:rPr>
            </w:pPr>
            <w:r>
              <w:rPr>
                <w:sz w:val="24"/>
              </w:rPr>
              <w:t>[what we expect is already the state of the world] &lt;[pointer to precondition object model]&gt;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966A5E" w:rsidRDefault="006C5C66">
            <w:pPr>
              <w:rPr>
                <w:sz w:val="24"/>
              </w:rPr>
            </w:pPr>
            <w:r>
              <w:rPr>
                <w:sz w:val="24"/>
              </w:rPr>
              <w:t>User is logged into account</w:t>
            </w:r>
          </w:p>
        </w:tc>
      </w:tr>
      <w:tr w:rsidR="00845889" w:rsidTr="007766C5">
        <w:tc>
          <w:tcPr>
            <w:tcW w:w="2088" w:type="dxa"/>
          </w:tcPr>
          <w:p w:rsidR="00966A5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966A5E" w:rsidRDefault="006C5C66">
            <w:pPr>
              <w:rPr>
                <w:sz w:val="24"/>
              </w:rPr>
            </w:pPr>
            <w:r>
              <w:rPr>
                <w:sz w:val="24"/>
              </w:rPr>
              <w:t>Error message shows email/password is incorrect</w:t>
            </w:r>
          </w:p>
        </w:tc>
      </w:tr>
    </w:tbl>
    <w:p w:rsidR="00966A5E" w:rsidRDefault="00966A5E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966A5E" w:rsidTr="007766C5">
        <w:tc>
          <w:tcPr>
            <w:tcW w:w="10289" w:type="dxa"/>
            <w:gridSpan w:val="2"/>
          </w:tcPr>
          <w:p w:rsidR="00966A5E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966A5E" w:rsidTr="007766C5">
        <w:tc>
          <w:tcPr>
            <w:tcW w:w="828" w:type="dxa"/>
          </w:tcPr>
          <w:p w:rsidR="00966A5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966A5E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966A5E" w:rsidTr="007766C5">
        <w:tc>
          <w:tcPr>
            <w:tcW w:w="828" w:type="dxa"/>
          </w:tcPr>
          <w:p w:rsidR="00966A5E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966A5E" w:rsidRDefault="007D549E" w:rsidP="00FA4678">
            <w:pPr>
              <w:rPr>
                <w:sz w:val="24"/>
              </w:rPr>
            </w:pPr>
            <w:r>
              <w:rPr>
                <w:sz w:val="24"/>
              </w:rPr>
              <w:t>User arrives at ‘Login’ page</w:t>
            </w:r>
          </w:p>
        </w:tc>
      </w:tr>
      <w:tr w:rsidR="00966A5E" w:rsidTr="007766C5">
        <w:tc>
          <w:tcPr>
            <w:tcW w:w="828" w:type="dxa"/>
          </w:tcPr>
          <w:p w:rsidR="00966A5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966A5E" w:rsidRDefault="007D549E" w:rsidP="00FA4678">
            <w:pPr>
              <w:rPr>
                <w:sz w:val="24"/>
              </w:rPr>
            </w:pPr>
            <w:r>
              <w:rPr>
                <w:sz w:val="24"/>
              </w:rPr>
              <w:t>User enters email existing in database</w:t>
            </w:r>
          </w:p>
        </w:tc>
      </w:tr>
      <w:tr w:rsidR="00966A5E" w:rsidTr="007766C5">
        <w:tc>
          <w:tcPr>
            <w:tcW w:w="828" w:type="dxa"/>
          </w:tcPr>
          <w:p w:rsidR="00966A5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966A5E" w:rsidRDefault="007D549E" w:rsidP="00FA4678">
            <w:pPr>
              <w:rPr>
                <w:sz w:val="24"/>
              </w:rPr>
            </w:pPr>
            <w:r>
              <w:rPr>
                <w:sz w:val="24"/>
              </w:rPr>
              <w:t>User enters password matching account in database</w:t>
            </w:r>
          </w:p>
        </w:tc>
      </w:tr>
      <w:tr w:rsidR="00966A5E" w:rsidTr="007766C5">
        <w:tc>
          <w:tcPr>
            <w:tcW w:w="828" w:type="dxa"/>
          </w:tcPr>
          <w:p w:rsidR="00966A5E" w:rsidRDefault="007D549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966A5E" w:rsidRDefault="007D549E" w:rsidP="00FA4678">
            <w:pPr>
              <w:rPr>
                <w:sz w:val="24"/>
              </w:rPr>
            </w:pPr>
            <w:r>
              <w:rPr>
                <w:sz w:val="24"/>
              </w:rPr>
              <w:t>Login is successful, user is redirected to home page</w:t>
            </w:r>
          </w:p>
        </w:tc>
      </w:tr>
    </w:tbl>
    <w:p w:rsidR="00966A5E" w:rsidRDefault="00966A5E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966A5E" w:rsidTr="007766C5">
        <w:tc>
          <w:tcPr>
            <w:tcW w:w="10289" w:type="dxa"/>
            <w:gridSpan w:val="2"/>
          </w:tcPr>
          <w:p w:rsidR="00966A5E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966A5E" w:rsidTr="007766C5">
        <w:tc>
          <w:tcPr>
            <w:tcW w:w="828" w:type="dxa"/>
          </w:tcPr>
          <w:p w:rsidR="00966A5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966A5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966A5E" w:rsidTr="007766C5">
        <w:trPr>
          <w:trHeight w:val="1103"/>
        </w:trPr>
        <w:tc>
          <w:tcPr>
            <w:tcW w:w="828" w:type="dxa"/>
            <w:vMerge w:val="restart"/>
          </w:tcPr>
          <w:p w:rsidR="00966A5E" w:rsidRDefault="007D549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7D549E" w:rsidRDefault="007D549E" w:rsidP="006C78FC">
            <w:pPr>
              <w:jc w:val="center"/>
              <w:rPr>
                <w:sz w:val="24"/>
              </w:rPr>
            </w:pPr>
          </w:p>
          <w:p w:rsidR="007D549E" w:rsidRDefault="007D549E" w:rsidP="006C78FC">
            <w:pPr>
              <w:jc w:val="center"/>
              <w:rPr>
                <w:sz w:val="24"/>
              </w:rPr>
            </w:pPr>
          </w:p>
          <w:p w:rsidR="007D549E" w:rsidRPr="007D549E" w:rsidRDefault="007D549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966A5E" w:rsidRDefault="007D549E">
            <w:pPr>
              <w:rPr>
                <w:sz w:val="24"/>
              </w:rPr>
            </w:pPr>
            <w:r>
              <w:rPr>
                <w:sz w:val="24"/>
              </w:rPr>
              <w:t>User enters email that does not exist in the database</w:t>
            </w:r>
          </w:p>
          <w:p w:rsidR="007D549E" w:rsidRDefault="007D549E">
            <w:pPr>
              <w:rPr>
                <w:sz w:val="24"/>
              </w:rPr>
            </w:pPr>
            <w:r>
              <w:rPr>
                <w:sz w:val="24"/>
              </w:rPr>
              <w:t>Error message appears on screen that email/password is incorrect</w:t>
            </w:r>
          </w:p>
          <w:p w:rsidR="007D549E" w:rsidRDefault="007D549E">
            <w:pPr>
              <w:rPr>
                <w:sz w:val="24"/>
              </w:rPr>
            </w:pPr>
          </w:p>
          <w:p w:rsidR="007D549E" w:rsidRDefault="007D549E">
            <w:pPr>
              <w:rPr>
                <w:sz w:val="24"/>
              </w:rPr>
            </w:pPr>
            <w:r>
              <w:rPr>
                <w:sz w:val="24"/>
              </w:rPr>
              <w:t>User enters password that does not match account in database</w:t>
            </w:r>
          </w:p>
          <w:p w:rsidR="007D549E" w:rsidRDefault="007D549E">
            <w:pPr>
              <w:rPr>
                <w:sz w:val="24"/>
              </w:rPr>
            </w:pPr>
            <w:r>
              <w:rPr>
                <w:sz w:val="24"/>
              </w:rPr>
              <w:t>Error message appears on screen that email/password is in correct</w:t>
            </w:r>
          </w:p>
        </w:tc>
      </w:tr>
      <w:tr w:rsidR="00966A5E" w:rsidTr="007766C5">
        <w:trPr>
          <w:trHeight w:val="1102"/>
        </w:trPr>
        <w:tc>
          <w:tcPr>
            <w:tcW w:w="828" w:type="dxa"/>
            <w:vMerge/>
          </w:tcPr>
          <w:p w:rsidR="00966A5E" w:rsidRDefault="00966A5E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966A5E" w:rsidRDefault="00966A5E">
            <w:pPr>
              <w:rPr>
                <w:sz w:val="24"/>
              </w:rPr>
            </w:pPr>
          </w:p>
        </w:tc>
      </w:tr>
    </w:tbl>
    <w:p w:rsidR="00966A5E" w:rsidRDefault="00966A5E"/>
    <w:p w:rsidR="00966A5E" w:rsidRDefault="00966A5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966A5E" w:rsidTr="007766C5">
        <w:tc>
          <w:tcPr>
            <w:tcW w:w="10272" w:type="dxa"/>
            <w:gridSpan w:val="2"/>
          </w:tcPr>
          <w:p w:rsidR="00966A5E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966A5E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966A5E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966A5E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966A5E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55E43">
              <w:rPr>
                <w:sz w:val="24"/>
              </w:rPr>
              <w:t>any non-functional, quality attribute or constraint related to the use case. IE: POS system should use touchscreen UI</w:t>
            </w:r>
            <w:r>
              <w:rPr>
                <w:sz w:val="24"/>
              </w:rPr>
              <w:t>.]</w:t>
            </w:r>
          </w:p>
        </w:tc>
      </w:tr>
    </w:tbl>
    <w:p w:rsidR="00966A5E" w:rsidRDefault="00966A5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4172CB">
              <w:rPr>
                <w:sz w:val="24"/>
              </w:rPr>
              <w:t>variations on how things should be done. IE: “POS system must support credit card input by card reader or keyboard.”, or “Barcode reader should support UPC, EAN and SKU barcode types”]</w:t>
            </w:r>
          </w:p>
        </w:tc>
      </w:tr>
    </w:tbl>
    <w:p w:rsidR="00966A5E" w:rsidRDefault="00966A5E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[How frequently will this Use Case occur?]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966A5E" w:rsidTr="007766C5">
        <w:tc>
          <w:tcPr>
            <w:tcW w:w="10272" w:type="dxa"/>
            <w:gridSpan w:val="2"/>
          </w:tcPr>
          <w:p w:rsidR="00966A5E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966A5E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966A5E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966A5E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966A5E" w:rsidRDefault="007766C5">
            <w:pPr>
              <w:rPr>
                <w:sz w:val="24"/>
              </w:rPr>
            </w:pPr>
            <w:r>
              <w:rPr>
                <w:sz w:val="24"/>
              </w:rPr>
              <w:t>[list of all requirements or possible requirements that have be</w:t>
            </w:r>
            <w:r w:rsidR="004172CB">
              <w:rPr>
                <w:sz w:val="24"/>
              </w:rPr>
              <w:t>en deferred to future increments; any open questions that need to be answered before the use case can be completed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0BF" w:rsidRDefault="009A70BF">
      <w:r>
        <w:separator/>
      </w:r>
    </w:p>
  </w:endnote>
  <w:endnote w:type="continuationSeparator" w:id="0">
    <w:p w:rsidR="009A70BF" w:rsidRDefault="009A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5E" w:rsidRDefault="00966A5E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966A5E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2C7F0A">
      <w:rPr>
        <w:color w:val="000000"/>
        <w:sz w:val="24"/>
      </w:rPr>
      <w:t>9/25/2016 12:27:00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EB2E35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EB2E35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0BF" w:rsidRDefault="009A70BF">
      <w:r>
        <w:separator/>
      </w:r>
    </w:p>
  </w:footnote>
  <w:footnote w:type="continuationSeparator" w:id="0">
    <w:p w:rsidR="009A70BF" w:rsidRDefault="009A7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726968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 5/EVENT PLANNER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2C7F0A">
      <w:rPr>
        <w:color w:val="000000"/>
      </w:rPr>
      <w:t>9/25/2016</w:t>
    </w:r>
    <w:r w:rsidRPr="007766C5">
      <w:rPr>
        <w:color w:val="000000"/>
      </w:rPr>
      <w:fldChar w:fldCharType="end"/>
    </w:r>
  </w:p>
  <w:p w:rsidR="00966A5E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966A5E" w:rsidRDefault="00966A5E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E"/>
    <w:rsid w:val="00122931"/>
    <w:rsid w:val="00136DB6"/>
    <w:rsid w:val="002A1D3C"/>
    <w:rsid w:val="002C13D2"/>
    <w:rsid w:val="002C7F0A"/>
    <w:rsid w:val="004172CB"/>
    <w:rsid w:val="004E0EA9"/>
    <w:rsid w:val="005A5A0E"/>
    <w:rsid w:val="005C3754"/>
    <w:rsid w:val="006C5C66"/>
    <w:rsid w:val="006C78FC"/>
    <w:rsid w:val="00726968"/>
    <w:rsid w:val="007766C5"/>
    <w:rsid w:val="007D549E"/>
    <w:rsid w:val="00845889"/>
    <w:rsid w:val="00856DAC"/>
    <w:rsid w:val="00860575"/>
    <w:rsid w:val="009145EE"/>
    <w:rsid w:val="00966A5E"/>
    <w:rsid w:val="009A70BF"/>
    <w:rsid w:val="009F3F89"/>
    <w:rsid w:val="00A55E43"/>
    <w:rsid w:val="00AF516F"/>
    <w:rsid w:val="00D137EC"/>
    <w:rsid w:val="00EB2E35"/>
    <w:rsid w:val="00EE5312"/>
    <w:rsid w:val="00F61E47"/>
    <w:rsid w:val="00FA4678"/>
    <w:rsid w:val="00FB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DF095CBB-041D-426A-937E-59B46D3C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erine\Documents\FALL%202016\CS%203704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catherine</dc:creator>
  <cp:keywords/>
  <cp:lastModifiedBy>Catherine Ta</cp:lastModifiedBy>
  <cp:revision>13</cp:revision>
  <cp:lastPrinted>1999-02-17T23:01:00Z</cp:lastPrinted>
  <dcterms:created xsi:type="dcterms:W3CDTF">2016-09-25T16:21:00Z</dcterms:created>
  <dcterms:modified xsi:type="dcterms:W3CDTF">2016-09-25T16:35:00Z</dcterms:modified>
</cp:coreProperties>
</file>